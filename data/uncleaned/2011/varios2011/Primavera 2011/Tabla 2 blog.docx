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7030A0"/>
            </w:rPr>
            <w:alias w:val="Título de la entrada de blog"/>
            <w:id w:val="89512082"/>
            <w:placeholder>
              <w:docPart w:val="89512082"/>
            </w:placeholder>
            <w:dataBinding w:xpath="/ns0:BlogPostInfo/ns0:PostTitle" w:storeItemID="{BCF0A21A-7F5E-4CF6-803C-687A55A62568}"/>
            <w:text/>
          </w:sdtPr>
          <w:sdtContent>
            <w:p w:rsidR="003915F8" w:rsidRDefault="00F009E2">
              <w:pPr>
                <w:pStyle w:val="Publishwithline"/>
              </w:pPr>
              <w:r w:rsidRPr="00F009E2">
                <w:rPr>
                  <w:color w:val="7030A0"/>
                </w:rPr>
                <w:t>Tabla 2: Aves anilladas en otros lugares.</w:t>
              </w:r>
            </w:p>
          </w:sdtContent>
        </w:sdt>
        <w:p w:rsidR="003915F8" w:rsidRDefault="003915F8">
          <w:pPr>
            <w:pStyle w:val="underline"/>
          </w:pPr>
        </w:p>
        <w:p w:rsidR="003915F8" w:rsidRDefault="003915F8">
          <w:pPr>
            <w:pStyle w:val="PadderBetweenControlandBody"/>
          </w:pPr>
        </w:p>
      </w:sdtContent>
    </w:sdt>
    <w:tbl>
      <w:tblPr>
        <w:tblW w:w="9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900"/>
        <w:gridCol w:w="773"/>
        <w:gridCol w:w="1000"/>
        <w:gridCol w:w="1104"/>
        <w:gridCol w:w="788"/>
        <w:gridCol w:w="1300"/>
        <w:gridCol w:w="1300"/>
        <w:gridCol w:w="593"/>
      </w:tblGrid>
      <w:tr w:rsidR="00F009E2" w:rsidRPr="00CD02DC" w:rsidTr="00E04D90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64A2" w:fill="8064A2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FFFFFF"/>
              </w:rPr>
            </w:pPr>
            <w:proofErr w:type="spellStart"/>
            <w:r w:rsidRPr="00E04D90">
              <w:rPr>
                <w:color w:val="FFFFFF"/>
              </w:rPr>
              <w:t>NombreEspecie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64A2" w:fill="8064A2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FFFFFF"/>
              </w:rPr>
            </w:pPr>
            <w:proofErr w:type="spellStart"/>
            <w:r w:rsidRPr="00E04D90">
              <w:rPr>
                <w:color w:val="FFFFFF"/>
              </w:rPr>
              <w:t>Belgica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64A2" w:fill="8064A2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FFFFFF"/>
              </w:rPr>
            </w:pPr>
            <w:r w:rsidRPr="00E04D90">
              <w:rPr>
                <w:color w:val="FFFFFF"/>
              </w:rPr>
              <w:t>Jersey GB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64A2" w:fill="8064A2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FFFFFF"/>
              </w:rPr>
            </w:pPr>
            <w:r w:rsidRPr="00E04D90">
              <w:rPr>
                <w:color w:val="FFFFFF"/>
              </w:rPr>
              <w:t>Dinamarca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64A2" w:fill="8064A2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FFFFFF"/>
              </w:rPr>
            </w:pPr>
            <w:r w:rsidRPr="00E04D90">
              <w:rPr>
                <w:color w:val="FFFFFF"/>
              </w:rPr>
              <w:t>Francia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64A2" w:fill="8064A2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FFFFFF"/>
              </w:rPr>
            </w:pPr>
            <w:r w:rsidRPr="00E04D90">
              <w:rPr>
                <w:color w:val="FFFFFF"/>
              </w:rPr>
              <w:t>Gran Bretaña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8064A2" w:fill="8064A2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FFFFFF"/>
              </w:rPr>
            </w:pPr>
            <w:r w:rsidRPr="00E04D90">
              <w:rPr>
                <w:color w:val="FFFFFF"/>
              </w:rPr>
              <w:t>España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64A2" w:fill="8064A2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FFFFFF"/>
              </w:rPr>
            </w:pPr>
            <w:r w:rsidRPr="00E04D90">
              <w:rPr>
                <w:color w:val="FFFFFF"/>
              </w:rPr>
              <w:t>Total</w:t>
            </w:r>
          </w:p>
        </w:tc>
      </w:tr>
      <w:tr w:rsidR="00F009E2" w:rsidRPr="00CD02DC" w:rsidTr="00E04D90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000000"/>
              </w:rPr>
            </w:pPr>
            <w:proofErr w:type="spellStart"/>
            <w:r w:rsidRPr="00E04D90">
              <w:rPr>
                <w:color w:val="000000"/>
              </w:rPr>
              <w:t>Acrocephalus</w:t>
            </w:r>
            <w:proofErr w:type="spellEnd"/>
            <w:r w:rsidRPr="00E04D90">
              <w:rPr>
                <w:color w:val="000000"/>
              </w:rPr>
              <w:t xml:space="preserve"> </w:t>
            </w:r>
            <w:proofErr w:type="spellStart"/>
            <w:r w:rsidRPr="00E04D90">
              <w:rPr>
                <w:color w:val="000000"/>
              </w:rPr>
              <w:t>arundinaceus</w:t>
            </w:r>
            <w:proofErr w:type="spellEnd"/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000000"/>
              </w:rPr>
            </w:pPr>
            <w:r w:rsidRPr="00E04D90">
              <w:rPr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000000"/>
              </w:rPr>
            </w:pPr>
            <w:r w:rsidRPr="00E04D90">
              <w:rPr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000000"/>
              </w:rPr>
            </w:pPr>
            <w:r w:rsidRPr="00E04D90"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000000"/>
              </w:rPr>
            </w:pPr>
            <w:r w:rsidRPr="00E04D90"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000000"/>
              </w:rPr>
            </w:pPr>
            <w:r w:rsidRPr="00E04D90"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1</w:t>
            </w:r>
          </w:p>
        </w:tc>
      </w:tr>
      <w:tr w:rsidR="00F009E2" w:rsidRPr="00CD02DC" w:rsidTr="00E04D90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000000"/>
              </w:rPr>
            </w:pPr>
            <w:proofErr w:type="spellStart"/>
            <w:r w:rsidRPr="00E04D90">
              <w:rPr>
                <w:color w:val="000000"/>
              </w:rPr>
              <w:t>Acrocephalus</w:t>
            </w:r>
            <w:proofErr w:type="spellEnd"/>
            <w:r w:rsidRPr="00E04D90">
              <w:rPr>
                <w:color w:val="000000"/>
              </w:rPr>
              <w:t xml:space="preserve"> </w:t>
            </w:r>
            <w:proofErr w:type="spellStart"/>
            <w:r w:rsidRPr="00E04D90">
              <w:rPr>
                <w:color w:val="000000"/>
              </w:rPr>
              <w:t>schoenobaenus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000000"/>
              </w:rPr>
            </w:pPr>
            <w:r w:rsidRPr="00E04D90">
              <w:rPr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000000"/>
              </w:rPr>
            </w:pPr>
            <w:r w:rsidRPr="00E04D90">
              <w:rPr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000000"/>
              </w:rPr>
            </w:pPr>
            <w:r w:rsidRPr="00E04D90"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EAF1DD" w:fill="EAF1DD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000000"/>
              </w:rPr>
            </w:pPr>
            <w:r w:rsidRPr="00E04D90">
              <w:rPr>
                <w:color w:val="00000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7</w:t>
            </w:r>
          </w:p>
        </w:tc>
      </w:tr>
      <w:tr w:rsidR="00F009E2" w:rsidRPr="00CD02DC" w:rsidTr="00E04D90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000000"/>
              </w:rPr>
            </w:pPr>
            <w:proofErr w:type="spellStart"/>
            <w:r w:rsidRPr="00E04D90">
              <w:rPr>
                <w:color w:val="000000"/>
              </w:rPr>
              <w:t>Acrocephalus</w:t>
            </w:r>
            <w:proofErr w:type="spellEnd"/>
            <w:r w:rsidRPr="00E04D90">
              <w:rPr>
                <w:color w:val="000000"/>
              </w:rPr>
              <w:t xml:space="preserve"> </w:t>
            </w:r>
            <w:proofErr w:type="spellStart"/>
            <w:r w:rsidRPr="00E04D90">
              <w:rPr>
                <w:color w:val="000000"/>
              </w:rPr>
              <w:t>scirpaceus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22</w:t>
            </w:r>
          </w:p>
        </w:tc>
      </w:tr>
      <w:tr w:rsidR="00F009E2" w:rsidRPr="00CD02DC" w:rsidTr="00E04D90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000000"/>
              </w:rPr>
            </w:pPr>
            <w:r w:rsidRPr="00E04D90">
              <w:rPr>
                <w:color w:val="000000"/>
              </w:rPr>
              <w:t xml:space="preserve">Sylvia </w:t>
            </w:r>
            <w:proofErr w:type="spellStart"/>
            <w:r w:rsidRPr="00E04D90">
              <w:rPr>
                <w:color w:val="000000"/>
              </w:rPr>
              <w:t>borin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000000"/>
              </w:rPr>
            </w:pPr>
            <w:r w:rsidRPr="00E04D90">
              <w:rPr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000000"/>
              </w:rPr>
            </w:pPr>
            <w:r w:rsidRPr="00E04D90">
              <w:rPr>
                <w:color w:val="000000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000000"/>
              </w:rPr>
            </w:pPr>
            <w:r w:rsidRPr="00E04D90"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000000"/>
              </w:rPr>
            </w:pPr>
            <w:r w:rsidRPr="00E04D90"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EAF1DD" w:fill="EAF1DD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rPr>
                <w:color w:val="000000"/>
              </w:rPr>
            </w:pPr>
            <w:r w:rsidRPr="00E04D90">
              <w:rPr>
                <w:color w:val="00000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1</w:t>
            </w:r>
          </w:p>
        </w:tc>
      </w:tr>
      <w:tr w:rsidR="00F009E2" w:rsidRPr="00CD02DC" w:rsidTr="00E04D90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TOTAL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F009E2" w:rsidRPr="00E04D90" w:rsidRDefault="00F009E2" w:rsidP="00E04D90">
            <w:pPr>
              <w:spacing w:after="0"/>
              <w:jc w:val="right"/>
              <w:rPr>
                <w:color w:val="000000"/>
              </w:rPr>
            </w:pPr>
            <w:r w:rsidRPr="00E04D90">
              <w:rPr>
                <w:color w:val="000000"/>
              </w:rPr>
              <w:t>31</w:t>
            </w:r>
          </w:p>
        </w:tc>
      </w:tr>
    </w:tbl>
    <w:p w:rsidR="00F009E2" w:rsidRDefault="00F009E2"/>
    <w:p w:rsidR="003915F8" w:rsidRDefault="00F009E2">
      <w:r w:rsidRPr="00E04D90">
        <w:rPr>
          <w:b/>
          <w:color w:val="7030A0"/>
          <w:sz w:val="32"/>
        </w:rPr>
        <w:t>Tabla 2: Aves anilladas en otros lugares.</w:t>
      </w:r>
    </w:p>
    <w:sectPr w:rsidR="003915F8" w:rsidSect="003915F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hyphenationZone w:val="425"/>
  <w:characterSpacingControl w:val="doNotCompress"/>
  <w:savePreviewPicture/>
  <w:compat>
    <w:useFELayout/>
  </w:compat>
  <w:docVars>
    <w:docVar w:name="Blog" w:val="1"/>
  </w:docVars>
  <w:rsids>
    <w:rsidRoot w:val="00F009E2"/>
    <w:rsid w:val="003915F8"/>
    <w:rsid w:val="00401AC4"/>
    <w:rsid w:val="00F0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s-ES" w:eastAsia="es-E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3915F8"/>
  </w:style>
  <w:style w:type="paragraph" w:styleId="Ttulo1">
    <w:name w:val="heading 1"/>
    <w:basedOn w:val="Normal"/>
    <w:next w:val="Normal"/>
    <w:uiPriority w:val="5"/>
    <w:qFormat/>
    <w:rsid w:val="003915F8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Ttulo2">
    <w:name w:val="heading 2"/>
    <w:basedOn w:val="Normal"/>
    <w:next w:val="Normal"/>
    <w:uiPriority w:val="6"/>
    <w:qFormat/>
    <w:rsid w:val="003915F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Ttulo3">
    <w:name w:val="heading 3"/>
    <w:basedOn w:val="Normal"/>
    <w:next w:val="Normal"/>
    <w:uiPriority w:val="7"/>
    <w:qFormat/>
    <w:rsid w:val="003915F8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Ttulo4">
    <w:name w:val="heading 4"/>
    <w:basedOn w:val="Normal"/>
    <w:next w:val="Normal"/>
    <w:uiPriority w:val="8"/>
    <w:qFormat/>
    <w:rsid w:val="003915F8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Ttulo5">
    <w:name w:val="heading 5"/>
    <w:basedOn w:val="Normal"/>
    <w:next w:val="Normal"/>
    <w:uiPriority w:val="9"/>
    <w:qFormat/>
    <w:rsid w:val="003915F8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Ttulo6">
    <w:name w:val="heading 6"/>
    <w:basedOn w:val="Normal"/>
    <w:next w:val="Normal"/>
    <w:uiPriority w:val="10"/>
    <w:qFormat/>
    <w:rsid w:val="003915F8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3915F8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3915F8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3915F8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915F8"/>
    <w:rPr>
      <w:color w:val="808080"/>
    </w:rPr>
  </w:style>
  <w:style w:type="paragraph" w:customStyle="1" w:styleId="Account">
    <w:name w:val="Account"/>
    <w:semiHidden/>
    <w:rsid w:val="003915F8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3915F8"/>
  </w:style>
  <w:style w:type="paragraph" w:styleId="Prrafodelista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3915F8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3915F8"/>
    <w:pPr>
      <w:spacing w:after="120"/>
    </w:pPr>
    <w:rPr>
      <w:sz w:val="2"/>
      <w:szCs w:val="2"/>
    </w:rPr>
  </w:style>
  <w:style w:type="character" w:styleId="nfasis">
    <w:name w:val="Emphasis"/>
    <w:basedOn w:val="Fuentedeprrafopredeter"/>
    <w:uiPriority w:val="22"/>
    <w:qFormat/>
    <w:rsid w:val="003915F8"/>
    <w:rPr>
      <w:i/>
      <w:iCs/>
    </w:rPr>
  </w:style>
  <w:style w:type="character" w:styleId="Textoennegrita">
    <w:name w:val="Strong"/>
    <w:basedOn w:val="Fuentedeprrafopredeter"/>
    <w:uiPriority w:val="22"/>
    <w:qFormat/>
    <w:rsid w:val="003915F8"/>
    <w:rPr>
      <w:b/>
      <w:bCs/>
    </w:rPr>
  </w:style>
  <w:style w:type="paragraph" w:customStyle="1" w:styleId="underline">
    <w:name w:val="underline"/>
    <w:semiHidden/>
    <w:rsid w:val="003915F8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Cita">
    <w:name w:val="Quote"/>
    <w:basedOn w:val="Normal"/>
    <w:next w:val="Normal"/>
    <w:uiPriority w:val="1"/>
    <w:qFormat/>
    <w:rsid w:val="003915F8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Textodeglobo">
    <w:name w:val="Balloon Text"/>
    <w:basedOn w:val="Normal"/>
    <w:link w:val="TextodegloboCar"/>
    <w:uiPriority w:val="99"/>
    <w:semiHidden/>
    <w:rsid w:val="00F009E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9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33EE1"/>
    <w:rsid w:val="00433EE1"/>
    <w:rsid w:val="00DA2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33EE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Tabla 2: Aves anilladas en otros lugares.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BCF0A21A-7F5E-4CF6-803C-687A55A62568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Vazquez</dc:creator>
  <cp:keywords/>
  <dc:description/>
  <cp:lastModifiedBy>Manuel Vazquez</cp:lastModifiedBy>
  <cp:revision>1</cp:revision>
  <dcterms:created xsi:type="dcterms:W3CDTF">2011-06-09T15:34:00Z</dcterms:created>
  <dcterms:modified xsi:type="dcterms:W3CDTF">2011-06-09T15:35:00Z</dcterms:modified>
</cp:coreProperties>
</file>